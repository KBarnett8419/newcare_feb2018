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CE32467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7787724EFDECDB4E843E59521FB834E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Content>
              <w:p w14:paraId="04721D37" w14:textId="77777777" w:rsidR="00B93310" w:rsidRPr="005152F2" w:rsidRDefault="00013BA0" w:rsidP="003856C9">
                <w:pPr>
                  <w:pStyle w:val="Heading1"/>
                </w:pPr>
                <w:r>
                  <w:t>Diana perez</w:t>
                </w:r>
              </w:p>
            </w:sdtContent>
          </w:sdt>
          <w:tbl>
            <w:tblPr>
              <w:tblW w:w="4992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18"/>
            </w:tblGrid>
            <w:tr w:rsidR="00441EB9" w:rsidRPr="005152F2" w14:paraId="6D92EB66" w14:textId="77777777" w:rsidTr="004D71E4">
              <w:tc>
                <w:tcPr>
                  <w:tcW w:w="3018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8D77AE8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70F7168" wp14:editId="667E6F0E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2C5CA15E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846E92C" w14:textId="77777777" w:rsidTr="004D71E4">
              <w:tc>
                <w:tcPr>
                  <w:tcW w:w="3018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85D8F15" w14:textId="77777777" w:rsidR="00441EB9" w:rsidRDefault="00013BA0" w:rsidP="00013BA0">
                  <w:pPr>
                    <w:pStyle w:val="Heading3"/>
                  </w:pPr>
                  <w:r>
                    <w:t>dinanita93@hotmail.com</w:t>
                  </w:r>
                </w:p>
              </w:tc>
            </w:tr>
            <w:tr w:rsidR="00441EB9" w:rsidRPr="005152F2" w14:paraId="7BF83ACC" w14:textId="77777777" w:rsidTr="004D71E4">
              <w:tc>
                <w:tcPr>
                  <w:tcW w:w="3018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36C474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B7768D8" wp14:editId="4EFDEA81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1519FC19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F730CD7" w14:textId="77777777" w:rsidTr="004D71E4">
              <w:tc>
                <w:tcPr>
                  <w:tcW w:w="3018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EDD7F94" w14:textId="77777777" w:rsidR="00441EB9" w:rsidRDefault="00013BA0" w:rsidP="00013BA0">
                  <w:pPr>
                    <w:pStyle w:val="Heading3"/>
                  </w:pPr>
                  <w:r>
                    <w:t>2013413862</w:t>
                  </w:r>
                </w:p>
                <w:p w14:paraId="7CF49E8A" w14:textId="77777777" w:rsidR="00EA7EBD" w:rsidRDefault="00EA7EBD" w:rsidP="00013BA0">
                  <w:pPr>
                    <w:pStyle w:val="Heading3"/>
                  </w:pPr>
                </w:p>
              </w:tc>
            </w:tr>
            <w:tr w:rsidR="005A7E57" w:rsidRPr="005152F2" w14:paraId="0B18EC00" w14:textId="77777777" w:rsidTr="004D71E4">
              <w:tc>
                <w:tcPr>
                  <w:tcW w:w="3018" w:type="dxa"/>
                  <w:tcMar>
                    <w:top w:w="374" w:type="dxa"/>
                    <w:bottom w:w="115" w:type="dxa"/>
                  </w:tcMar>
                </w:tcPr>
                <w:p w14:paraId="7EE8E681" w14:textId="77777777" w:rsidR="002C77B9" w:rsidRDefault="00CC5AE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1ABA3F2D2293641837D06FE3FA1DBDC"/>
                      </w:placeholder>
                      <w:temporary/>
                      <w:showingPlcHdr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14:paraId="47DFDF05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6BECA4B" wp14:editId="6063478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4C1885AC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27B9BE7" w14:textId="51927EBE" w:rsidR="005A7E57" w:rsidRDefault="00AF335A" w:rsidP="00997BAF">
                  <w:r w:rsidRPr="00AF335A">
                    <w:t>To build</w:t>
                  </w:r>
                  <w:r w:rsidR="00D93015">
                    <w:t xml:space="preserve"> a strong career as a </w:t>
                  </w:r>
                  <w:r w:rsidR="00D85944">
                    <w:t>behavior technician</w:t>
                  </w:r>
                  <w:r w:rsidR="00446C33">
                    <w:t>. Grow my knowledge</w:t>
                  </w:r>
                  <w:r w:rsidR="00521C03">
                    <w:t xml:space="preserve"> on Autistic children’s</w:t>
                  </w:r>
                  <w:r w:rsidR="00446C33">
                    <w:t xml:space="preserve"> </w:t>
                  </w:r>
                  <w:r w:rsidR="00EF6EA6">
                    <w:t xml:space="preserve">and </w:t>
                  </w:r>
                  <w:r w:rsidRPr="00AF335A">
                    <w:t xml:space="preserve">improve my skills </w:t>
                  </w:r>
                  <w:r w:rsidR="00EF6EA6">
                    <w:t>as a mentor</w:t>
                  </w:r>
                  <w:r w:rsidRPr="00AF335A">
                    <w:t>.</w:t>
                  </w:r>
                </w:p>
              </w:tc>
            </w:tr>
            <w:tr w:rsidR="00463463" w:rsidRPr="005152F2" w14:paraId="6F08BF79" w14:textId="77777777" w:rsidTr="004D71E4">
              <w:tc>
                <w:tcPr>
                  <w:tcW w:w="3018" w:type="dxa"/>
                  <w:tcMar>
                    <w:top w:w="374" w:type="dxa"/>
                    <w:bottom w:w="115" w:type="dxa"/>
                  </w:tcMar>
                </w:tcPr>
                <w:p w14:paraId="562271DF" w14:textId="55D2BB8C" w:rsidR="005A7E57" w:rsidRDefault="00CC5AE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EB1138C675876409EB5ACD799C17BA9"/>
                      </w:placeholder>
                      <w:temporary/>
                      <w:showingPlcHdr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027768DC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BBD0826" wp14:editId="7DEE736A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58FE4FC7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E94B69" w14:textId="555F6381" w:rsidR="00463463" w:rsidRDefault="00924001" w:rsidP="00924001">
                  <w:r w:rsidRPr="00924001">
                    <w:t>Ability to get along with children easily; has a playful and cheerful attitude; great tolerance for children</w:t>
                  </w:r>
                  <w:r w:rsidR="004D71E4">
                    <w:t>. Tutor/mentor</w:t>
                  </w:r>
                </w:p>
                <w:p w14:paraId="28FEE638" w14:textId="7C485A53" w:rsidR="00987F7F" w:rsidRDefault="00987F7F" w:rsidP="00924001">
                  <w:r>
                    <w:t>Fluent in Spanish</w:t>
                  </w:r>
                </w:p>
                <w:p w14:paraId="7EBE19BC" w14:textId="5DEE3D9A" w:rsidR="00987F7F" w:rsidRDefault="00987F7F" w:rsidP="00924001">
                  <w:r>
                    <w:t>Fully proficient in Microsoft Office</w:t>
                  </w:r>
                </w:p>
                <w:p w14:paraId="4779264D" w14:textId="77777777" w:rsidR="00987F7F" w:rsidRDefault="00987F7F" w:rsidP="00924001"/>
                <w:p w14:paraId="39FE622A" w14:textId="26A41DF5" w:rsidR="00987F7F" w:rsidRPr="005152F2" w:rsidRDefault="00987F7F" w:rsidP="00924001"/>
              </w:tc>
            </w:tr>
          </w:tbl>
          <w:p w14:paraId="3DA66A1C" w14:textId="77777777" w:rsidR="00B93310" w:rsidRPr="005152F2" w:rsidRDefault="00B93310" w:rsidP="003856C9"/>
        </w:tc>
        <w:tc>
          <w:tcPr>
            <w:tcW w:w="723" w:type="dxa"/>
          </w:tcPr>
          <w:p w14:paraId="34419667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FC725AA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333CC47" w14:textId="33D0F156" w:rsidR="008F6337" w:rsidRPr="005152F2" w:rsidRDefault="00CC5AE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0543790AFD2ED46A8F98647B1E692FC"/>
                      </w:placeholder>
                      <w:temporary/>
                      <w:showingPlcHdr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053097FD" w14:textId="516FAD9E" w:rsidR="008F6337" w:rsidRDefault="00BF21E4" w:rsidP="00BF21E4">
                  <w:pPr>
                    <w:pStyle w:val="Heading4"/>
                    <w:jc w:val="both"/>
                  </w:pPr>
                  <w:r>
                    <w:t>CITY OF ELIZABETH YOUTH SERVICES</w:t>
                  </w:r>
                </w:p>
                <w:p w14:paraId="29725EB4" w14:textId="11009FD5" w:rsidR="00BF21E4" w:rsidRDefault="00BF21E4" w:rsidP="00BF21E4">
                  <w:pPr>
                    <w:jc w:val="both"/>
                  </w:pPr>
                  <w:r>
                    <w:t>. Provide a safe and secure environment in all school settings through student observation.</w:t>
                  </w:r>
                </w:p>
                <w:p w14:paraId="095524A2" w14:textId="77777777" w:rsidR="00BF21E4" w:rsidRDefault="00BF21E4" w:rsidP="00BF21E4">
                  <w:pPr>
                    <w:jc w:val="both"/>
                  </w:pPr>
                  <w:r>
                    <w:t>. Planning and execution of a daily lesson or recreational activity.</w:t>
                  </w:r>
                </w:p>
                <w:p w14:paraId="23557EC9" w14:textId="77777777" w:rsidR="00CC5AEA" w:rsidRDefault="00CC5AEA" w:rsidP="00CC5AEA">
                  <w:pPr>
                    <w:jc w:val="both"/>
                  </w:pPr>
                  <w:r>
                    <w:t>. Completing</w:t>
                  </w:r>
                  <w:r w:rsidR="00BF21E4">
                    <w:t xml:space="preserve"> requirements such as daily attendance, weekly lesson plan charts, </w:t>
                  </w:r>
                  <w:r>
                    <w:t xml:space="preserve">behavior progress reports. </w:t>
                  </w:r>
                </w:p>
                <w:p w14:paraId="383B958B" w14:textId="497AA9D7" w:rsidR="00CC5AEA" w:rsidRDefault="00CC5AEA" w:rsidP="00CC5AEA">
                  <w:pPr>
                    <w:jc w:val="both"/>
                  </w:pPr>
                  <w:r>
                    <w:t>Real Basic (Amazon and eBay providers)</w:t>
                  </w:r>
                </w:p>
                <w:p w14:paraId="448B6C92" w14:textId="77777777" w:rsidR="00CC5AEA" w:rsidRDefault="00CC5AEA" w:rsidP="00CC5AEA">
                  <w:pPr>
                    <w:jc w:val="both"/>
                  </w:pPr>
                  <w:r>
                    <w:t>. Data entry</w:t>
                  </w:r>
                </w:p>
                <w:p w14:paraId="1A0CE40C" w14:textId="7B9563CB" w:rsidR="00CC5AEA" w:rsidRDefault="00CC5AEA" w:rsidP="00CC5AEA">
                  <w:pPr>
                    <w:jc w:val="both"/>
                  </w:pPr>
                  <w:r>
                    <w:t xml:space="preserve">. Report management </w:t>
                  </w:r>
                </w:p>
                <w:p w14:paraId="3E333C28" w14:textId="224DB45C" w:rsidR="00CC5AEA" w:rsidRDefault="00CC5AEA" w:rsidP="00CC5AEA">
                  <w:pPr>
                    <w:jc w:val="both"/>
                  </w:pPr>
                  <w:r>
                    <w:t xml:space="preserve">. Shipping  </w:t>
                  </w:r>
                </w:p>
                <w:p w14:paraId="0082D2CF" w14:textId="77777777" w:rsidR="00CC5AEA" w:rsidRDefault="00CC5AEA" w:rsidP="00CC5AEA">
                  <w:pPr>
                    <w:jc w:val="both"/>
                  </w:pPr>
                </w:p>
                <w:p w14:paraId="317F680A" w14:textId="617D9AE4" w:rsidR="00CC5AEA" w:rsidRPr="00CC5AEA" w:rsidRDefault="00CC5AEA" w:rsidP="00CC5AEA">
                  <w:pPr>
                    <w:jc w:val="both"/>
                    <w:rPr>
                      <w:b/>
                    </w:rPr>
                  </w:pPr>
                </w:p>
              </w:tc>
            </w:tr>
            <w:tr w:rsidR="008F6337" w14:paraId="3B801131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5FCE964" w14:textId="3F317EFF" w:rsidR="008F6337" w:rsidRPr="005152F2" w:rsidRDefault="00CC5AE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C7CE6E79F5EEB41A1FF5F53557092CE"/>
                      </w:placeholder>
                      <w:temporary/>
                      <w:showingPlcHdr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29253E8" w14:textId="51433075" w:rsidR="007B2F5C" w:rsidRPr="0043426C" w:rsidRDefault="003B4A28" w:rsidP="002B3890">
                  <w:pPr>
                    <w:pStyle w:val="Heading4"/>
                  </w:pPr>
                  <w:r>
                    <w:t>high school/2011</w:t>
                  </w:r>
                </w:p>
                <w:p w14:paraId="62A9B60F" w14:textId="0BB59E27" w:rsidR="007B2F5C" w:rsidRPr="005152F2" w:rsidRDefault="00521C03" w:rsidP="007B2F5C">
                  <w:pPr>
                    <w:pStyle w:val="Heading5"/>
                  </w:pPr>
                  <w:r>
                    <w:t>College</w:t>
                  </w:r>
                  <w:r w:rsidR="00013BA0">
                    <w:t xml:space="preserve"> </w:t>
                  </w:r>
                  <w:r w:rsidR="00CE058E">
                    <w:t>Capacitation</w:t>
                  </w:r>
                  <w:r w:rsidR="00013BA0">
                    <w:t xml:space="preserve"> 2000</w:t>
                  </w:r>
                </w:p>
                <w:p w14:paraId="180F61C5" w14:textId="1793BE93" w:rsidR="008F6337" w:rsidRDefault="004D71E4" w:rsidP="00522C09">
                  <w:r>
                    <w:t>2001-20</w:t>
                  </w:r>
                  <w:r w:rsidR="00865DA7">
                    <w:t>09</w:t>
                  </w:r>
                  <w:r w:rsidR="00522C09">
                    <w:t xml:space="preserve"> </w:t>
                  </w:r>
                </w:p>
                <w:p w14:paraId="2ECA07A3" w14:textId="77777777" w:rsidR="00E82D9C" w:rsidRDefault="00E82D9C" w:rsidP="00522C09"/>
                <w:p w14:paraId="266985F4" w14:textId="2910905A" w:rsidR="00E82D9C" w:rsidRPr="00E82D9C" w:rsidRDefault="00E82D9C" w:rsidP="00522C09">
                  <w:r w:rsidRPr="00E82D9C">
                    <w:rPr>
                      <w:b/>
                      <w:sz w:val="21"/>
                      <w:szCs w:val="21"/>
                    </w:rPr>
                    <w:t>COLLEGE</w:t>
                  </w:r>
                </w:p>
                <w:p w14:paraId="601C2F48" w14:textId="4F4A12B5" w:rsidR="00E24657" w:rsidRDefault="00E24657" w:rsidP="00522C09">
                  <w:r>
                    <w:t>Union Country College</w:t>
                  </w:r>
                </w:p>
                <w:p w14:paraId="67BC8876" w14:textId="52749F64" w:rsidR="00E24657" w:rsidRDefault="00CE058E" w:rsidP="00522C09">
                  <w:r>
                    <w:t>2014-2017</w:t>
                  </w:r>
                </w:p>
                <w:p w14:paraId="5F13A6F4" w14:textId="35B4558C" w:rsidR="00CE058E" w:rsidRPr="00CE058E" w:rsidRDefault="00CE058E" w:rsidP="00522C09">
                  <w:pPr>
                    <w:rPr>
                      <w:b/>
                    </w:rPr>
                  </w:pPr>
                  <w:r w:rsidRPr="00CE058E">
                    <w:rPr>
                      <w:b/>
                    </w:rPr>
                    <w:t>Kean University</w:t>
                  </w:r>
                  <w:r w:rsidR="003C7622">
                    <w:rPr>
                      <w:b/>
                    </w:rPr>
                    <w:t xml:space="preserve">, </w:t>
                  </w:r>
                  <w:r w:rsidR="003C7622" w:rsidRPr="005A2C47">
                    <w:rPr>
                      <w:i/>
                    </w:rPr>
                    <w:t>Union, NJ</w:t>
                  </w:r>
                </w:p>
                <w:p w14:paraId="6847D82C" w14:textId="5A08E656" w:rsidR="00CE058E" w:rsidRPr="00CE058E" w:rsidRDefault="005A2C47" w:rsidP="00522C09">
                  <w:pPr>
                    <w:rPr>
                      <w:i/>
                    </w:rPr>
                  </w:pPr>
                  <w:r>
                    <w:rPr>
                      <w:i/>
                    </w:rPr>
                    <w:t>Bachelor of Arts i</w:t>
                  </w:r>
                  <w:r w:rsidR="00CE058E" w:rsidRPr="00CE058E">
                    <w:rPr>
                      <w:i/>
                    </w:rPr>
                    <w:t xml:space="preserve">n </w:t>
                  </w:r>
                  <w:r w:rsidR="00CE058E" w:rsidRPr="005A2C47">
                    <w:rPr>
                      <w:i/>
                    </w:rPr>
                    <w:t>Communications</w:t>
                  </w:r>
                  <w:r w:rsidR="00CE058E" w:rsidRPr="00CE058E">
                    <w:rPr>
                      <w:i/>
                    </w:rPr>
                    <w:t xml:space="preserve">  </w:t>
                  </w:r>
                </w:p>
                <w:p w14:paraId="7A2A2DF1" w14:textId="50B8AB13" w:rsidR="00CE058E" w:rsidRPr="005A2C47" w:rsidRDefault="00CE058E" w:rsidP="00522C09">
                  <w:pPr>
                    <w:rPr>
                      <w:i/>
                    </w:rPr>
                  </w:pPr>
                  <w:r w:rsidRPr="005A2C47">
                    <w:rPr>
                      <w:i/>
                    </w:rPr>
                    <w:t>2017-Present</w:t>
                  </w:r>
                </w:p>
                <w:p w14:paraId="23BA41EE" w14:textId="21268D59" w:rsidR="006F51DF" w:rsidRDefault="006F51DF" w:rsidP="006F51DF">
                  <w:pPr>
                    <w:jc w:val="both"/>
                  </w:pPr>
                </w:p>
              </w:tc>
            </w:tr>
            <w:tr w:rsidR="008F6337" w14:paraId="6311AE82" w14:textId="77777777" w:rsidTr="00B85871">
              <w:tc>
                <w:tcPr>
                  <w:tcW w:w="5191" w:type="dxa"/>
                </w:tcPr>
                <w:p w14:paraId="3B205473" w14:textId="20125D41" w:rsidR="008F6337" w:rsidRPr="005152F2" w:rsidRDefault="00CC5AEA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2C685B01ABD6584A960A8A4ED17C42CA"/>
                      </w:placeholder>
                      <w:temporary/>
                      <w:showingPlcHdr/>
                    </w:sdtPr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7DF04C47" w14:textId="529E8BC5" w:rsidR="008F6337" w:rsidRDefault="00987F7F" w:rsidP="00987F7F">
                  <w:r>
                    <w:t xml:space="preserve">SOAR Committee, City of Elizabeth youth program </w:t>
                  </w:r>
                </w:p>
                <w:p w14:paraId="640B4992" w14:textId="77777777" w:rsidR="00987F7F" w:rsidRDefault="00987F7F" w:rsidP="00987F7F">
                  <w:r>
                    <w:t>Bilingual Volunteer, Union county collage</w:t>
                  </w:r>
                </w:p>
                <w:p w14:paraId="62549CD6" w14:textId="2764E0A8" w:rsidR="00987F7F" w:rsidRDefault="00987F7F" w:rsidP="00987F7F"/>
              </w:tc>
            </w:tr>
          </w:tbl>
          <w:p w14:paraId="3860993A" w14:textId="77777777" w:rsidR="008F6337" w:rsidRPr="005152F2" w:rsidRDefault="008F6337" w:rsidP="003856C9"/>
        </w:tc>
      </w:tr>
    </w:tbl>
    <w:p w14:paraId="60F8778E" w14:textId="6DBAFAA7" w:rsidR="00E941EF" w:rsidRDefault="00F41879" w:rsidP="00EA7EBD">
      <w:pPr>
        <w:pStyle w:val="NoSpacing"/>
        <w:jc w:val="both"/>
      </w:pPr>
      <w:r>
        <w:lastRenderedPageBreak/>
        <w:t xml:space="preserve">Professional References </w:t>
      </w:r>
    </w:p>
    <w:p w14:paraId="2CC3C721" w14:textId="52547696" w:rsidR="00F41879" w:rsidRDefault="00F41879" w:rsidP="00EA7EBD">
      <w:pPr>
        <w:pStyle w:val="NoSpacing"/>
        <w:jc w:val="both"/>
      </w:pPr>
      <w:r>
        <w:t xml:space="preserve">  </w:t>
      </w:r>
    </w:p>
    <w:p w14:paraId="11732107" w14:textId="77777777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. </w:t>
      </w:r>
      <w:proofErr w:type="spellStart"/>
      <w:r w:rsidRPr="00F41879">
        <w:rPr>
          <w:i/>
        </w:rPr>
        <w:t>Caren</w:t>
      </w:r>
      <w:proofErr w:type="spellEnd"/>
      <w:r w:rsidRPr="00F41879">
        <w:rPr>
          <w:i/>
        </w:rPr>
        <w:t xml:space="preserve"> Acevedo</w:t>
      </w:r>
    </w:p>
    <w:p w14:paraId="4D14660E" w14:textId="73068F14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  Real Basic supervisor</w:t>
      </w:r>
    </w:p>
    <w:p w14:paraId="5DABE9DA" w14:textId="09BEF3AC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  (908)-247-9089</w:t>
      </w:r>
    </w:p>
    <w:p w14:paraId="27372624" w14:textId="77777777" w:rsidR="00F41879" w:rsidRPr="00F41879" w:rsidRDefault="00F41879" w:rsidP="00EA7EBD">
      <w:pPr>
        <w:pStyle w:val="NoSpacing"/>
        <w:jc w:val="both"/>
        <w:rPr>
          <w:i/>
        </w:rPr>
      </w:pPr>
      <w:bookmarkStart w:id="0" w:name="_GoBack"/>
      <w:bookmarkEnd w:id="0"/>
    </w:p>
    <w:p w14:paraId="7D96B09F" w14:textId="1B3B7FDC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. Cintia Rivera </w:t>
      </w:r>
    </w:p>
    <w:p w14:paraId="1902CB3C" w14:textId="492013C0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  Elementary School Teacher</w:t>
      </w:r>
      <w:r>
        <w:rPr>
          <w:i/>
        </w:rPr>
        <w:t xml:space="preserve"> Assistant</w:t>
      </w:r>
      <w:r w:rsidRPr="00F41879">
        <w:rPr>
          <w:i/>
        </w:rPr>
        <w:t xml:space="preserve"> </w:t>
      </w:r>
    </w:p>
    <w:p w14:paraId="54A4E433" w14:textId="16F40026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  (908) 316- 2651</w:t>
      </w:r>
    </w:p>
    <w:p w14:paraId="4DC04724" w14:textId="43327D27" w:rsidR="00F41879" w:rsidRPr="00F41879" w:rsidRDefault="00F41879" w:rsidP="00EA7EBD">
      <w:pPr>
        <w:pStyle w:val="NoSpacing"/>
        <w:jc w:val="both"/>
        <w:rPr>
          <w:i/>
        </w:rPr>
      </w:pPr>
    </w:p>
    <w:p w14:paraId="02F82666" w14:textId="00DF1AD5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. </w:t>
      </w:r>
      <w:proofErr w:type="spellStart"/>
      <w:r w:rsidRPr="00F41879">
        <w:rPr>
          <w:i/>
        </w:rPr>
        <w:t>Yaffa</w:t>
      </w:r>
      <w:proofErr w:type="spellEnd"/>
      <w:r w:rsidRPr="00F41879">
        <w:rPr>
          <w:i/>
        </w:rPr>
        <w:t xml:space="preserve"> </w:t>
      </w:r>
      <w:proofErr w:type="spellStart"/>
      <w:r w:rsidRPr="00F41879">
        <w:rPr>
          <w:i/>
        </w:rPr>
        <w:t>Setton</w:t>
      </w:r>
      <w:proofErr w:type="spellEnd"/>
      <w:r w:rsidRPr="00F41879">
        <w:rPr>
          <w:i/>
        </w:rPr>
        <w:t xml:space="preserve"> </w:t>
      </w:r>
    </w:p>
    <w:p w14:paraId="04E5D9BF" w14:textId="68402A8F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  Autism</w:t>
      </w:r>
      <w:r>
        <w:rPr>
          <w:i/>
        </w:rPr>
        <w:t xml:space="preserve"> occupational</w:t>
      </w:r>
      <w:r w:rsidRPr="00F41879">
        <w:rPr>
          <w:i/>
        </w:rPr>
        <w:t xml:space="preserve"> therapy </w:t>
      </w:r>
    </w:p>
    <w:p w14:paraId="0A150875" w14:textId="5B9E6255" w:rsidR="00F41879" w:rsidRPr="00F41879" w:rsidRDefault="00F41879" w:rsidP="00EA7EBD">
      <w:pPr>
        <w:pStyle w:val="NoSpacing"/>
        <w:jc w:val="both"/>
        <w:rPr>
          <w:i/>
        </w:rPr>
      </w:pPr>
      <w:r w:rsidRPr="00F41879">
        <w:rPr>
          <w:i/>
        </w:rPr>
        <w:t xml:space="preserve"> (917) 340-5374</w:t>
      </w:r>
    </w:p>
    <w:p w14:paraId="2280AA5A" w14:textId="77777777" w:rsidR="00F41879" w:rsidRDefault="00F41879" w:rsidP="00EA7EBD">
      <w:pPr>
        <w:pStyle w:val="NoSpacing"/>
        <w:jc w:val="both"/>
      </w:pPr>
    </w:p>
    <w:p w14:paraId="392EC551" w14:textId="229C0187" w:rsidR="00F41879" w:rsidRDefault="00F41879" w:rsidP="00EA7EBD">
      <w:pPr>
        <w:pStyle w:val="NoSpacing"/>
        <w:jc w:val="both"/>
      </w:pPr>
      <w:r>
        <w:t xml:space="preserve"> </w:t>
      </w:r>
    </w:p>
    <w:p w14:paraId="60D222DA" w14:textId="77777777" w:rsidR="00F41879" w:rsidRDefault="00F41879" w:rsidP="00EA7EBD">
      <w:pPr>
        <w:pStyle w:val="NoSpacing"/>
        <w:jc w:val="both"/>
      </w:pPr>
    </w:p>
    <w:sectPr w:rsidR="00F41879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F4236" w14:textId="77777777" w:rsidR="00CC5AEA" w:rsidRDefault="00CC5AEA" w:rsidP="003856C9">
      <w:pPr>
        <w:spacing w:after="0" w:line="240" w:lineRule="auto"/>
      </w:pPr>
      <w:r>
        <w:separator/>
      </w:r>
    </w:p>
  </w:endnote>
  <w:endnote w:type="continuationSeparator" w:id="0">
    <w:p w14:paraId="7597D51B" w14:textId="77777777" w:rsidR="00CC5AEA" w:rsidRDefault="00CC5AE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Gｺﾞｼｯｸ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2D26C" w14:textId="77777777" w:rsidR="00CC5AEA" w:rsidRDefault="00CC5AEA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0B8FBDC" wp14:editId="43A2EB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26D7071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87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4FE46" w14:textId="77777777" w:rsidR="00CC5AEA" w:rsidRDefault="00CC5AEA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C870CD0" wp14:editId="340341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044850B5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ACE32" w14:textId="77777777" w:rsidR="00CC5AEA" w:rsidRDefault="00CC5AEA" w:rsidP="003856C9">
      <w:pPr>
        <w:spacing w:after="0" w:line="240" w:lineRule="auto"/>
      </w:pPr>
      <w:r>
        <w:separator/>
      </w:r>
    </w:p>
  </w:footnote>
  <w:footnote w:type="continuationSeparator" w:id="0">
    <w:p w14:paraId="1DBE487A" w14:textId="77777777" w:rsidR="00CC5AEA" w:rsidRDefault="00CC5AE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79129" w14:textId="77777777" w:rsidR="00CC5AEA" w:rsidRDefault="00CC5AEA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1C4B937" wp14:editId="23027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5304349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A88FC" w14:textId="77777777" w:rsidR="00CC5AEA" w:rsidRDefault="00CC5AEA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C224FE3" wp14:editId="2B5F929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5304D87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A0"/>
    <w:rsid w:val="00013BA0"/>
    <w:rsid w:val="0005179E"/>
    <w:rsid w:val="00052BE1"/>
    <w:rsid w:val="0007412A"/>
    <w:rsid w:val="000D1F77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B4A28"/>
    <w:rsid w:val="003C7622"/>
    <w:rsid w:val="003F4D31"/>
    <w:rsid w:val="0043426C"/>
    <w:rsid w:val="00441EB9"/>
    <w:rsid w:val="00446C33"/>
    <w:rsid w:val="00463463"/>
    <w:rsid w:val="00473EF8"/>
    <w:rsid w:val="004760E5"/>
    <w:rsid w:val="004D22BB"/>
    <w:rsid w:val="004D71E4"/>
    <w:rsid w:val="005152F2"/>
    <w:rsid w:val="00521C03"/>
    <w:rsid w:val="00522C09"/>
    <w:rsid w:val="00534E4E"/>
    <w:rsid w:val="00551D35"/>
    <w:rsid w:val="00557019"/>
    <w:rsid w:val="005674AC"/>
    <w:rsid w:val="005A1E51"/>
    <w:rsid w:val="005A2C47"/>
    <w:rsid w:val="005A7E57"/>
    <w:rsid w:val="00616FF4"/>
    <w:rsid w:val="006A3CE7"/>
    <w:rsid w:val="006F51DF"/>
    <w:rsid w:val="00743379"/>
    <w:rsid w:val="007803B7"/>
    <w:rsid w:val="007B2F5C"/>
    <w:rsid w:val="007C5F05"/>
    <w:rsid w:val="00832043"/>
    <w:rsid w:val="00832F81"/>
    <w:rsid w:val="00865DA7"/>
    <w:rsid w:val="008C7CA2"/>
    <w:rsid w:val="008F6337"/>
    <w:rsid w:val="00924001"/>
    <w:rsid w:val="00982602"/>
    <w:rsid w:val="00987F7F"/>
    <w:rsid w:val="00997BAF"/>
    <w:rsid w:val="00A42F91"/>
    <w:rsid w:val="00A84D86"/>
    <w:rsid w:val="00AF1258"/>
    <w:rsid w:val="00AF335A"/>
    <w:rsid w:val="00B01E52"/>
    <w:rsid w:val="00B550FC"/>
    <w:rsid w:val="00B85871"/>
    <w:rsid w:val="00B93310"/>
    <w:rsid w:val="00BC1F18"/>
    <w:rsid w:val="00BD2E58"/>
    <w:rsid w:val="00BF21E4"/>
    <w:rsid w:val="00BF6BAB"/>
    <w:rsid w:val="00C007A5"/>
    <w:rsid w:val="00C4403A"/>
    <w:rsid w:val="00CA14E5"/>
    <w:rsid w:val="00CC5AEA"/>
    <w:rsid w:val="00CE058E"/>
    <w:rsid w:val="00CE6306"/>
    <w:rsid w:val="00D11C4D"/>
    <w:rsid w:val="00D5067A"/>
    <w:rsid w:val="00D60CB4"/>
    <w:rsid w:val="00D85944"/>
    <w:rsid w:val="00D93015"/>
    <w:rsid w:val="00DC79BB"/>
    <w:rsid w:val="00E24657"/>
    <w:rsid w:val="00E34D58"/>
    <w:rsid w:val="00E82D9C"/>
    <w:rsid w:val="00E941EF"/>
    <w:rsid w:val="00EA7EBD"/>
    <w:rsid w:val="00EB1C1B"/>
    <w:rsid w:val="00EF6EA6"/>
    <w:rsid w:val="00F41879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3E9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Users/dianaperezmendoza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87724EFDECDB4E843E59521FB83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73C2D-E088-3E45-822E-E3B9A7FE295F}"/>
      </w:docPartPr>
      <w:docPartBody>
        <w:p w:rsidR="00F45201" w:rsidRDefault="00F45201">
          <w:pPr>
            <w:pStyle w:val="7787724EFDECDB4E843E59521FB834E6"/>
          </w:pPr>
          <w:r w:rsidRPr="005152F2">
            <w:t>Your Name</w:t>
          </w:r>
        </w:p>
      </w:docPartBody>
    </w:docPart>
    <w:docPart>
      <w:docPartPr>
        <w:name w:val="F1ABA3F2D2293641837D06FE3FA1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7B9EE-C76B-C047-A43C-FCB4EB4B8B98}"/>
      </w:docPartPr>
      <w:docPartBody>
        <w:p w:rsidR="00F45201" w:rsidRDefault="00F45201">
          <w:pPr>
            <w:pStyle w:val="F1ABA3F2D2293641837D06FE3FA1DBDC"/>
          </w:pPr>
          <w:r>
            <w:t>Objective</w:t>
          </w:r>
        </w:p>
      </w:docPartBody>
    </w:docPart>
    <w:docPart>
      <w:docPartPr>
        <w:name w:val="5EB1138C675876409EB5ACD799C17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04A41-4217-424E-BD5C-0BE77A33D344}"/>
      </w:docPartPr>
      <w:docPartBody>
        <w:p w:rsidR="00F45201" w:rsidRDefault="00F45201">
          <w:pPr>
            <w:pStyle w:val="5EB1138C675876409EB5ACD799C17BA9"/>
          </w:pPr>
          <w:r>
            <w:t>Skills</w:t>
          </w:r>
        </w:p>
      </w:docPartBody>
    </w:docPart>
    <w:docPart>
      <w:docPartPr>
        <w:name w:val="B0543790AFD2ED46A8F98647B1E69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0EAB-AD5A-7C46-B1C4-F859CF339F40}"/>
      </w:docPartPr>
      <w:docPartBody>
        <w:p w:rsidR="00F45201" w:rsidRDefault="00F45201">
          <w:pPr>
            <w:pStyle w:val="B0543790AFD2ED46A8F98647B1E692FC"/>
          </w:pPr>
          <w:r w:rsidRPr="005152F2">
            <w:t>Experience</w:t>
          </w:r>
        </w:p>
      </w:docPartBody>
    </w:docPart>
    <w:docPart>
      <w:docPartPr>
        <w:name w:val="3C7CE6E79F5EEB41A1FF5F5355709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AC5FE-6B98-C848-B3AB-E4BCBDD5E882}"/>
      </w:docPartPr>
      <w:docPartBody>
        <w:p w:rsidR="00F45201" w:rsidRDefault="00F45201">
          <w:pPr>
            <w:pStyle w:val="3C7CE6E79F5EEB41A1FF5F53557092CE"/>
          </w:pPr>
          <w:r w:rsidRPr="005152F2">
            <w:t>Education</w:t>
          </w:r>
        </w:p>
      </w:docPartBody>
    </w:docPart>
    <w:docPart>
      <w:docPartPr>
        <w:name w:val="2C685B01ABD6584A960A8A4ED17C4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9C4EB-2041-2344-AB11-66C3E6D18F77}"/>
      </w:docPartPr>
      <w:docPartBody>
        <w:p w:rsidR="00F45201" w:rsidRDefault="00F45201">
          <w:pPr>
            <w:pStyle w:val="2C685B01ABD6584A960A8A4ED17C42CA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Gｺﾞｼｯｸ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01"/>
    <w:rsid w:val="00D20201"/>
    <w:rsid w:val="00F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7724EFDECDB4E843E59521FB834E6">
    <w:name w:val="7787724EFDECDB4E843E59521FB834E6"/>
  </w:style>
  <w:style w:type="paragraph" w:customStyle="1" w:styleId="D2777D7CC784B34EBB7A12ABEAC219D2">
    <w:name w:val="D2777D7CC784B34EBB7A12ABEAC219D2"/>
  </w:style>
  <w:style w:type="paragraph" w:customStyle="1" w:styleId="BD69F5D82C144E47B617C05B63A241C5">
    <w:name w:val="BD69F5D82C144E47B617C05B63A241C5"/>
  </w:style>
  <w:style w:type="paragraph" w:customStyle="1" w:styleId="EDCB494BEA49CE4EB57F0F1B24542782">
    <w:name w:val="EDCB494BEA49CE4EB57F0F1B24542782"/>
  </w:style>
  <w:style w:type="paragraph" w:customStyle="1" w:styleId="02A26886EBD8A141843F9FA1D395D3A1">
    <w:name w:val="02A26886EBD8A141843F9FA1D395D3A1"/>
  </w:style>
  <w:style w:type="paragraph" w:customStyle="1" w:styleId="F1ABA3F2D2293641837D06FE3FA1DBDC">
    <w:name w:val="F1ABA3F2D2293641837D06FE3FA1DBDC"/>
  </w:style>
  <w:style w:type="paragraph" w:customStyle="1" w:styleId="5A981A71E16C9E4CA4B57C6F56E54E21">
    <w:name w:val="5A981A71E16C9E4CA4B57C6F56E54E21"/>
  </w:style>
  <w:style w:type="paragraph" w:customStyle="1" w:styleId="5EB1138C675876409EB5ACD799C17BA9">
    <w:name w:val="5EB1138C675876409EB5ACD799C17BA9"/>
  </w:style>
  <w:style w:type="paragraph" w:customStyle="1" w:styleId="502C447FFDFDB24DA39161BB1F3B9B62">
    <w:name w:val="502C447FFDFDB24DA39161BB1F3B9B62"/>
  </w:style>
  <w:style w:type="paragraph" w:customStyle="1" w:styleId="B0543790AFD2ED46A8F98647B1E692FC">
    <w:name w:val="B0543790AFD2ED46A8F98647B1E692FC"/>
  </w:style>
  <w:style w:type="paragraph" w:customStyle="1" w:styleId="00CD031A30844649AFFE3D9CE5F1BBED">
    <w:name w:val="00CD031A30844649AFFE3D9CE5F1BBED"/>
  </w:style>
  <w:style w:type="paragraph" w:customStyle="1" w:styleId="A32034B94A575D4B9144E224593B5988">
    <w:name w:val="A32034B94A575D4B9144E224593B5988"/>
  </w:style>
  <w:style w:type="paragraph" w:customStyle="1" w:styleId="18FA3187B5CFD2409D36104FA55C89AC">
    <w:name w:val="18FA3187B5CFD2409D36104FA55C89AC"/>
  </w:style>
  <w:style w:type="paragraph" w:customStyle="1" w:styleId="8C0F741ED151884B80A44C6CFAE0B81A">
    <w:name w:val="8C0F741ED151884B80A44C6CFAE0B81A"/>
  </w:style>
  <w:style w:type="paragraph" w:customStyle="1" w:styleId="A53A137F2186D043987B13F0B00A72DC">
    <w:name w:val="A53A137F2186D043987B13F0B00A72DC"/>
  </w:style>
  <w:style w:type="paragraph" w:customStyle="1" w:styleId="0E5F71DA65B0B44A99CB8BD2CB0627CE">
    <w:name w:val="0E5F71DA65B0B44A99CB8BD2CB0627CE"/>
  </w:style>
  <w:style w:type="paragraph" w:customStyle="1" w:styleId="3C7CE6E79F5EEB41A1FF5F53557092CE">
    <w:name w:val="3C7CE6E79F5EEB41A1FF5F53557092CE"/>
  </w:style>
  <w:style w:type="paragraph" w:customStyle="1" w:styleId="0C23B4DB1E332E458B3AA8495E141B63">
    <w:name w:val="0C23B4DB1E332E458B3AA8495E141B63"/>
  </w:style>
  <w:style w:type="paragraph" w:customStyle="1" w:styleId="D9205B878EA0A0408BC7F9D46F43DC01">
    <w:name w:val="D9205B878EA0A0408BC7F9D46F43DC01"/>
  </w:style>
  <w:style w:type="paragraph" w:customStyle="1" w:styleId="048C9997C9B04C46AB2FCD265EAA0CA5">
    <w:name w:val="048C9997C9B04C46AB2FCD265EAA0CA5"/>
  </w:style>
  <w:style w:type="paragraph" w:customStyle="1" w:styleId="2C685B01ABD6584A960A8A4ED17C42CA">
    <w:name w:val="2C685B01ABD6584A960A8A4ED17C42CA"/>
  </w:style>
  <w:style w:type="paragraph" w:customStyle="1" w:styleId="5374A8B3989D2B4E891382E081E97AEA">
    <w:name w:val="5374A8B3989D2B4E891382E081E97A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7724EFDECDB4E843E59521FB834E6">
    <w:name w:val="7787724EFDECDB4E843E59521FB834E6"/>
  </w:style>
  <w:style w:type="paragraph" w:customStyle="1" w:styleId="D2777D7CC784B34EBB7A12ABEAC219D2">
    <w:name w:val="D2777D7CC784B34EBB7A12ABEAC219D2"/>
  </w:style>
  <w:style w:type="paragraph" w:customStyle="1" w:styleId="BD69F5D82C144E47B617C05B63A241C5">
    <w:name w:val="BD69F5D82C144E47B617C05B63A241C5"/>
  </w:style>
  <w:style w:type="paragraph" w:customStyle="1" w:styleId="EDCB494BEA49CE4EB57F0F1B24542782">
    <w:name w:val="EDCB494BEA49CE4EB57F0F1B24542782"/>
  </w:style>
  <w:style w:type="paragraph" w:customStyle="1" w:styleId="02A26886EBD8A141843F9FA1D395D3A1">
    <w:name w:val="02A26886EBD8A141843F9FA1D395D3A1"/>
  </w:style>
  <w:style w:type="paragraph" w:customStyle="1" w:styleId="F1ABA3F2D2293641837D06FE3FA1DBDC">
    <w:name w:val="F1ABA3F2D2293641837D06FE3FA1DBDC"/>
  </w:style>
  <w:style w:type="paragraph" w:customStyle="1" w:styleId="5A981A71E16C9E4CA4B57C6F56E54E21">
    <w:name w:val="5A981A71E16C9E4CA4B57C6F56E54E21"/>
  </w:style>
  <w:style w:type="paragraph" w:customStyle="1" w:styleId="5EB1138C675876409EB5ACD799C17BA9">
    <w:name w:val="5EB1138C675876409EB5ACD799C17BA9"/>
  </w:style>
  <w:style w:type="paragraph" w:customStyle="1" w:styleId="502C447FFDFDB24DA39161BB1F3B9B62">
    <w:name w:val="502C447FFDFDB24DA39161BB1F3B9B62"/>
  </w:style>
  <w:style w:type="paragraph" w:customStyle="1" w:styleId="B0543790AFD2ED46A8F98647B1E692FC">
    <w:name w:val="B0543790AFD2ED46A8F98647B1E692FC"/>
  </w:style>
  <w:style w:type="paragraph" w:customStyle="1" w:styleId="00CD031A30844649AFFE3D9CE5F1BBED">
    <w:name w:val="00CD031A30844649AFFE3D9CE5F1BBED"/>
  </w:style>
  <w:style w:type="paragraph" w:customStyle="1" w:styleId="A32034B94A575D4B9144E224593B5988">
    <w:name w:val="A32034B94A575D4B9144E224593B5988"/>
  </w:style>
  <w:style w:type="paragraph" w:customStyle="1" w:styleId="18FA3187B5CFD2409D36104FA55C89AC">
    <w:name w:val="18FA3187B5CFD2409D36104FA55C89AC"/>
  </w:style>
  <w:style w:type="paragraph" w:customStyle="1" w:styleId="8C0F741ED151884B80A44C6CFAE0B81A">
    <w:name w:val="8C0F741ED151884B80A44C6CFAE0B81A"/>
  </w:style>
  <w:style w:type="paragraph" w:customStyle="1" w:styleId="A53A137F2186D043987B13F0B00A72DC">
    <w:name w:val="A53A137F2186D043987B13F0B00A72DC"/>
  </w:style>
  <w:style w:type="paragraph" w:customStyle="1" w:styleId="0E5F71DA65B0B44A99CB8BD2CB0627CE">
    <w:name w:val="0E5F71DA65B0B44A99CB8BD2CB0627CE"/>
  </w:style>
  <w:style w:type="paragraph" w:customStyle="1" w:styleId="3C7CE6E79F5EEB41A1FF5F53557092CE">
    <w:name w:val="3C7CE6E79F5EEB41A1FF5F53557092CE"/>
  </w:style>
  <w:style w:type="paragraph" w:customStyle="1" w:styleId="0C23B4DB1E332E458B3AA8495E141B63">
    <w:name w:val="0C23B4DB1E332E458B3AA8495E141B63"/>
  </w:style>
  <w:style w:type="paragraph" w:customStyle="1" w:styleId="D9205B878EA0A0408BC7F9D46F43DC01">
    <w:name w:val="D9205B878EA0A0408BC7F9D46F43DC01"/>
  </w:style>
  <w:style w:type="paragraph" w:customStyle="1" w:styleId="048C9997C9B04C46AB2FCD265EAA0CA5">
    <w:name w:val="048C9997C9B04C46AB2FCD265EAA0CA5"/>
  </w:style>
  <w:style w:type="paragraph" w:customStyle="1" w:styleId="2C685B01ABD6584A960A8A4ED17C42CA">
    <w:name w:val="2C685B01ABD6584A960A8A4ED17C42CA"/>
  </w:style>
  <w:style w:type="paragraph" w:customStyle="1" w:styleId="5374A8B3989D2B4E891382E081E97AEA">
    <w:name w:val="5374A8B3989D2B4E891382E081E97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//Users/dianaperezmendoza/Library/Containers/com.microsoft.Word/Data/Library/Caches/1033/TM16392740/Creative resume, designed by MOO.dotx</Template>
  <TotalTime>17</TotalTime>
  <Pages>2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perez</dc:creator>
  <cp:keywords/>
  <dc:description/>
  <cp:lastModifiedBy>Cintia Rivera</cp:lastModifiedBy>
  <cp:revision>3</cp:revision>
  <dcterms:created xsi:type="dcterms:W3CDTF">2018-01-19T01:34:00Z</dcterms:created>
  <dcterms:modified xsi:type="dcterms:W3CDTF">2018-01-19T01:43:00Z</dcterms:modified>
</cp:coreProperties>
</file>